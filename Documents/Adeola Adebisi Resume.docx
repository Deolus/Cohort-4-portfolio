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14:paraId="6F2BBB59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4567D975" w14:textId="0719ADAE" w:rsidR="003D1B71" w:rsidRDefault="002129DA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66AA6FD3" wp14:editId="3390E232">
                  <wp:extent cx="1401118" cy="1646391"/>
                  <wp:effectExtent l="0" t="8255" r="635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405431" cy="165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3C0E26A2" w14:textId="77777777" w:rsidR="003D1B71" w:rsidRPr="0056708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05ECF97C" w14:textId="2B640826" w:rsidR="003D1B71" w:rsidRPr="00310F17" w:rsidRDefault="00A44136" w:rsidP="00310F17">
            <w:pPr>
              <w:pStyle w:val="Title"/>
            </w:pPr>
            <w:r>
              <w:t xml:space="preserve">Adeola </w:t>
            </w:r>
            <w:proofErr w:type="spellStart"/>
            <w:r>
              <w:t>Adebisi</w:t>
            </w:r>
            <w:proofErr w:type="spellEnd"/>
            <w:r w:rsidR="003D1B71" w:rsidRPr="00310F17">
              <w:br/>
            </w:r>
            <w:proofErr w:type="spellStart"/>
            <w:r>
              <w:t>Ajibade</w:t>
            </w:r>
            <w:proofErr w:type="spellEnd"/>
          </w:p>
        </w:tc>
      </w:tr>
      <w:tr w:rsidR="003D1B71" w14:paraId="4D0161F1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7BBF3319" w14:textId="77777777" w:rsidR="003D1B71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71184A54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14:paraId="53A18F22" w14:textId="77777777" w:rsidR="002129DA" w:rsidRDefault="002129DA" w:rsidP="003C7FB6">
            <w:pPr>
              <w:jc w:val="both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PROFILE</w:t>
            </w:r>
          </w:p>
          <w:p w14:paraId="35A23207" w14:textId="5866E251" w:rsidR="002129DA" w:rsidRDefault="002129DA" w:rsidP="003C7FB6">
            <w:pPr>
              <w:rPr>
                <w:rFonts w:cs="Helvetica-Bold"/>
                <w:bCs/>
                <w:sz w:val="24"/>
                <w:szCs w:val="24"/>
              </w:rPr>
            </w:pPr>
            <w:r>
              <w:rPr>
                <w:rFonts w:cs="Helvetica-Bold"/>
                <w:bCs/>
                <w:sz w:val="24"/>
                <w:szCs w:val="24"/>
              </w:rPr>
              <w:t xml:space="preserve">Proactive and Versatile Frontend Developer seeking to make positive contributions to the development of best professional Practice </w:t>
            </w:r>
            <w:r w:rsidR="003C7FB6">
              <w:rPr>
                <w:rFonts w:cs="Helvetica-Bold"/>
                <w:bCs/>
                <w:sz w:val="24"/>
                <w:szCs w:val="24"/>
              </w:rPr>
              <w:t>at</w:t>
            </w:r>
            <w:r>
              <w:rPr>
                <w:rFonts w:cs="Helvetica-Bold"/>
                <w:bCs/>
                <w:sz w:val="24"/>
                <w:szCs w:val="24"/>
              </w:rPr>
              <w:t xml:space="preserve"> Google Inc. </w:t>
            </w:r>
          </w:p>
          <w:p w14:paraId="1B2285D2" w14:textId="77777777" w:rsidR="003C7FB6" w:rsidRPr="002129DA" w:rsidRDefault="003C7FB6" w:rsidP="003C7FB6">
            <w:pPr>
              <w:rPr>
                <w:rFonts w:cs="Helvetica"/>
                <w:sz w:val="24"/>
                <w:szCs w:val="24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1196195576"/>
              <w:placeholder>
                <w:docPart w:val="B1850F49268542819C384B3F313D9A58"/>
              </w:placeholder>
              <w:temporary/>
              <w:showingPlcHdr/>
              <w15:appearance w15:val="hidden"/>
            </w:sdtPr>
            <w:sdtEndPr/>
            <w:sdtContent>
              <w:p w14:paraId="4BE86948" w14:textId="081C02C0" w:rsidR="003D1B71" w:rsidRPr="00E572D6" w:rsidRDefault="003D1B71" w:rsidP="003C7FB6">
                <w:pPr>
                  <w:pStyle w:val="Heading2"/>
                  <w:spacing w:before="0" w:after="0"/>
                  <w:rPr>
                    <w:rFonts w:ascii="Calibri" w:hAnsi="Calibri" w:cs="Calibri"/>
                    <w:color w:val="0072C7"/>
                  </w:rPr>
                </w:pPr>
                <w:r w:rsidRPr="00AC6C7E">
                  <w:t>Experience</w:t>
                </w:r>
              </w:p>
            </w:sdtContent>
          </w:sdt>
          <w:p w14:paraId="2E1BD73C" w14:textId="27494D8A" w:rsidR="003D1B71" w:rsidRPr="00740017" w:rsidRDefault="00350289" w:rsidP="003C7FB6">
            <w:pPr>
              <w:pStyle w:val="Dates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March, 2022 </w:t>
            </w:r>
            <w:r w:rsidR="003D1B71" w:rsidRPr="00740017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April, 2022</w:t>
            </w:r>
          </w:p>
          <w:p w14:paraId="7D1CD7BC" w14:textId="67F402C9" w:rsidR="003D1B71" w:rsidRPr="00740017" w:rsidRDefault="00350289" w:rsidP="00AC6C7E">
            <w:pPr>
              <w:pStyle w:val="Experience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Prefellowship</w:t>
            </w:r>
            <w:proofErr w:type="spellEnd"/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Frontend developer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TIIDELab</w:t>
            </w:r>
            <w:proofErr w:type="spellEnd"/>
          </w:p>
          <w:p w14:paraId="568D3750" w14:textId="42306C24" w:rsidR="003D1B71" w:rsidRPr="00740017" w:rsidRDefault="00350289" w:rsidP="002129DA">
            <w:pPr>
              <w:pStyle w:val="Dates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June</w:t>
            </w:r>
            <w:r w:rsidR="00A44136">
              <w:rPr>
                <w:rFonts w:ascii="Calibri" w:hAnsi="Calibri" w:cs="Calibri"/>
              </w:rPr>
              <w:t xml:space="preserve"> 2022</w:t>
            </w:r>
            <w:r>
              <w:rPr>
                <w:rFonts w:ascii="Calibri" w:hAnsi="Calibri" w:cs="Calibri"/>
              </w:rPr>
              <w:t xml:space="preserve"> </w:t>
            </w:r>
            <w:r w:rsidR="003D1B71" w:rsidRPr="00740017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Till Date</w:t>
            </w:r>
          </w:p>
          <w:p w14:paraId="028FE72F" w14:textId="388EDD68" w:rsidR="003D1B71" w:rsidRPr="00740017" w:rsidRDefault="00350289" w:rsidP="003C7FB6">
            <w:pPr>
              <w:pStyle w:val="Experience"/>
              <w:spacing w:after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Internship</w:t>
            </w:r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Frontend Developer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r w:rsidR="003D1B71" w:rsidRPr="00740017">
              <w:rPr>
                <w:rStyle w:val="Strong"/>
                <w:rFonts w:ascii="Calibri" w:hAnsi="Calibri" w:cs="Calibri"/>
              </w:rPr>
              <w:t>•</w:t>
            </w:r>
            <w:r w:rsidR="003D1B71" w:rsidRPr="00740017"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TIIDELab</w:t>
            </w:r>
            <w:proofErr w:type="spellEnd"/>
          </w:p>
          <w:p w14:paraId="65A4B7DC" w14:textId="6F9E7F46" w:rsidR="003D1B71" w:rsidRPr="00740017" w:rsidRDefault="003D1B71" w:rsidP="003C7FB6">
            <w:pPr>
              <w:pStyle w:val="Dates"/>
              <w:rPr>
                <w:rFonts w:ascii="Calibri" w:hAnsi="Calibri" w:cs="Calibri"/>
              </w:rPr>
            </w:pPr>
          </w:p>
          <w:p w14:paraId="1267B451" w14:textId="08A72E94" w:rsidR="00DE5062" w:rsidRDefault="00DE5062" w:rsidP="003C7FB6">
            <w:pPr>
              <w:pStyle w:val="Experience"/>
              <w:spacing w:after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Optimization web development.</w:t>
            </w:r>
          </w:p>
          <w:p w14:paraId="75BBF9E2" w14:textId="0F68CCEF" w:rsidR="00DE5062" w:rsidRDefault="00DE5062" w:rsidP="003C7FB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Ensure browser responsiveness.</w:t>
            </w:r>
          </w:p>
          <w:p w14:paraId="428AA971" w14:textId="5C932BDE" w:rsidR="00DE5062" w:rsidRDefault="00DE5062" w:rsidP="003C7FB6">
            <w:pPr>
              <w:rPr>
                <w:rFonts w:ascii="Calibri" w:hAnsi="Calibri" w:cs="Calibri"/>
              </w:rPr>
            </w:pPr>
          </w:p>
          <w:p w14:paraId="1506B8FF" w14:textId="2CEC6E4D" w:rsidR="00DE5062" w:rsidRDefault="00DE5062" w:rsidP="003C7FB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Web development with Basic HTML and CSS</w:t>
            </w:r>
          </w:p>
          <w:p w14:paraId="601F7F5F" w14:textId="3366536D" w:rsidR="00DE5062" w:rsidRDefault="00DE5062" w:rsidP="003C7FB6">
            <w:pPr>
              <w:rPr>
                <w:rFonts w:ascii="Calibri" w:hAnsi="Calibri" w:cs="Calibri"/>
              </w:rPr>
            </w:pPr>
          </w:p>
          <w:p w14:paraId="779B565C" w14:textId="6DFC6839" w:rsidR="00DE5062" w:rsidRDefault="00DE5062" w:rsidP="003C7FB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Push all project to </w:t>
            </w:r>
            <w:proofErr w:type="spellStart"/>
            <w:r>
              <w:rPr>
                <w:rFonts w:ascii="Calibri" w:hAnsi="Calibri" w:cs="Calibri"/>
              </w:rPr>
              <w:t>Github</w:t>
            </w:r>
            <w:proofErr w:type="spellEnd"/>
          </w:p>
          <w:p w14:paraId="073734F1" w14:textId="77777777" w:rsidR="003C7FB6" w:rsidRPr="00740017" w:rsidRDefault="003C7FB6" w:rsidP="003C7FB6">
            <w:pPr>
              <w:rPr>
                <w:rFonts w:ascii="Calibri" w:hAnsi="Calibri" w:cs="Calibri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06F2327297F248279A987F27BEEB1702"/>
              </w:placeholder>
              <w:temporary/>
              <w:showingPlcHdr/>
              <w15:appearance w15:val="hidden"/>
            </w:sdtPr>
            <w:sdtEndPr/>
            <w:sdtContent>
              <w:p w14:paraId="4B740274" w14:textId="77777777" w:rsidR="003D1B71" w:rsidRPr="00E572D6" w:rsidRDefault="003D1B71" w:rsidP="003C7FB6">
                <w:pPr>
                  <w:pStyle w:val="Heading2"/>
                  <w:spacing w:before="0" w:after="0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14:paraId="3C8F0198" w14:textId="79091578" w:rsidR="003D1B71" w:rsidRPr="00740017" w:rsidRDefault="00350289" w:rsidP="00353B60">
            <w:pPr>
              <w:pStyle w:val="SchoolName"/>
            </w:pPr>
            <w:r>
              <w:t>Middlesex University</w:t>
            </w:r>
            <w:r w:rsidR="003D1B71" w:rsidRPr="00740017">
              <w:t xml:space="preserve">, </w:t>
            </w:r>
            <w:r>
              <w:t>Hendon, London.</w:t>
            </w:r>
          </w:p>
          <w:p w14:paraId="553CFBCF" w14:textId="7DEEF9E4" w:rsidR="003D1B71" w:rsidRDefault="00350289" w:rsidP="00AC6C7E">
            <w:pPr>
              <w:pStyle w:val="ListBulle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Masters Degree, Applied Public health.</w:t>
            </w:r>
          </w:p>
          <w:p w14:paraId="53F58C79" w14:textId="0E1AE67C" w:rsidR="00350289" w:rsidRDefault="00350289" w:rsidP="00350289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="Calibri" w:hAnsi="Calibri" w:cs="Calibri"/>
              </w:rPr>
            </w:pPr>
          </w:p>
          <w:p w14:paraId="3908E56F" w14:textId="02B68896" w:rsidR="00350289" w:rsidRDefault="00350289" w:rsidP="00350289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Lagos State University, </w:t>
            </w:r>
            <w:proofErr w:type="spellStart"/>
            <w:r>
              <w:rPr>
                <w:rFonts w:ascii="Calibri" w:hAnsi="Calibri" w:cs="Calibri"/>
                <w:b/>
                <w:bCs/>
              </w:rPr>
              <w:t>Ojo</w:t>
            </w:r>
            <w:proofErr w:type="spellEnd"/>
            <w:r>
              <w:rPr>
                <w:rFonts w:ascii="Calibri" w:hAnsi="Calibri" w:cs="Calibri"/>
                <w:b/>
                <w:bCs/>
              </w:rPr>
              <w:t>, Lagos.</w:t>
            </w:r>
            <w:bookmarkStart w:id="0" w:name="_GoBack"/>
            <w:bookmarkEnd w:id="0"/>
          </w:p>
          <w:p w14:paraId="7172F067" w14:textId="683E6EE2" w:rsidR="00350289" w:rsidRPr="00350289" w:rsidRDefault="00350289" w:rsidP="00350289">
            <w:pPr>
              <w:pStyle w:val="ListBullet"/>
              <w:numPr>
                <w:ilvl w:val="0"/>
                <w:numId w:val="5"/>
              </w:numPr>
              <w:ind w:left="390" w:hanging="39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</w:rPr>
              <w:t>Bachelor of Science Degree, Zoology</w:t>
            </w:r>
          </w:p>
          <w:p w14:paraId="735F9B23" w14:textId="496ACDF7" w:rsidR="00DE5062" w:rsidRDefault="00DE5062" w:rsidP="00AC6C7E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 xml:space="preserve"> SKILLS</w:t>
            </w:r>
          </w:p>
          <w:p w14:paraId="664119C6" w14:textId="3C17B3DE" w:rsidR="002129DA" w:rsidRDefault="002129DA" w:rsidP="002129DA">
            <w:r>
              <w:t>HTML</w:t>
            </w:r>
            <w:r>
              <w:br/>
              <w:t>CSS</w:t>
            </w:r>
          </w:p>
          <w:p w14:paraId="4BA10A12" w14:textId="33974FD3" w:rsidR="002129DA" w:rsidRPr="002129DA" w:rsidRDefault="002129DA" w:rsidP="003C7FB6">
            <w:r>
              <w:t>GIT &amp; GITHUB</w:t>
            </w:r>
          </w:p>
          <w:p w14:paraId="44F672DA" w14:textId="77777777" w:rsidR="00DE5062" w:rsidRPr="00DE5062" w:rsidRDefault="00915AE6" w:rsidP="003C7FB6">
            <w:pPr>
              <w:pStyle w:val="Heading2"/>
              <w:spacing w:before="0" w:after="0"/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</w:pPr>
            <w:sdt>
              <w:sdtPr>
                <w:rPr>
                  <w:rFonts w:ascii="Calibri" w:hAnsi="Calibri" w:cs="Calibri"/>
                  <w:b w:val="0"/>
                  <w:bCs w:val="0"/>
                  <w:color w:val="auto"/>
                  <w:u w:val="none"/>
                </w:rPr>
                <w:id w:val="-1730222568"/>
                <w:placeholder>
                  <w:docPart w:val="E0945F3ABFA4401085CAB3FE8117841F"/>
                </w:placeholder>
                <w:temporary/>
                <w:showingPlcHdr/>
                <w15:appearance w15:val="hidden"/>
              </w:sdtPr>
              <w:sdtEndPr/>
              <w:sdtContent>
                <w:r w:rsidR="003D1B71" w:rsidRPr="00DE5062">
                  <w:rPr>
                    <w:b w:val="0"/>
                    <w:bCs w:val="0"/>
                    <w:color w:val="auto"/>
                    <w:u w:val="none"/>
                  </w:rPr>
                  <w:t>Communication</w:t>
                </w:r>
              </w:sdtContent>
            </w:sdt>
          </w:p>
          <w:p w14:paraId="5E4583CF" w14:textId="3DA0E78B" w:rsidR="003D1B71" w:rsidRPr="00DE5062" w:rsidRDefault="00350289" w:rsidP="003C7FB6">
            <w:pPr>
              <w:pStyle w:val="Heading2"/>
              <w:spacing w:before="0" w:after="0"/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</w:pPr>
            <w:r w:rsidRPr="00DE5062">
              <w:rPr>
                <w:rFonts w:ascii="Calibri" w:hAnsi="Calibri" w:cs="Calibri"/>
                <w:b w:val="0"/>
                <w:bCs w:val="0"/>
                <w:color w:val="auto"/>
                <w:u w:val="none"/>
              </w:rPr>
              <w:t xml:space="preserve">Problem Solving </w:t>
            </w:r>
          </w:p>
          <w:p w14:paraId="60DF8ADF" w14:textId="3EEA9829" w:rsidR="00DE5062" w:rsidRPr="00DE5062" w:rsidRDefault="00DE5062" w:rsidP="003C7FB6">
            <w:r w:rsidRPr="00DE5062">
              <w:t>Presentation</w:t>
            </w:r>
          </w:p>
          <w:p w14:paraId="2BDE84E0" w14:textId="320D2D0D" w:rsidR="003D1B71" w:rsidRPr="00DE5062" w:rsidRDefault="003D1B71" w:rsidP="002129DA">
            <w:pPr>
              <w:rPr>
                <w:rFonts w:ascii="Calibri" w:hAnsi="Calibri" w:cs="Calibri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1374043770"/>
              <w:placeholder>
                <w:docPart w:val="94F471BF99ED480AAAF2DA635A20765C"/>
              </w:placeholder>
              <w:temporary/>
              <w:showingPlcHdr/>
              <w15:appearance w15:val="hidden"/>
            </w:sdtPr>
            <w:sdtEndPr/>
            <w:sdtContent>
              <w:p w14:paraId="129C55B4" w14:textId="77777777" w:rsidR="003D1B71" w:rsidRPr="00E572D6" w:rsidRDefault="003D1B71" w:rsidP="002129DA">
                <w:pPr>
                  <w:pStyle w:val="Heading2"/>
                  <w:spacing w:before="0"/>
                  <w:rPr>
                    <w:rFonts w:ascii="Calibri" w:hAnsi="Calibri" w:cs="Calibri"/>
                    <w:color w:val="0072C7"/>
                  </w:rPr>
                </w:pPr>
                <w:r w:rsidRPr="00AC6C7E">
                  <w:t>References</w:t>
                </w:r>
              </w:p>
            </w:sdtContent>
          </w:sdt>
          <w:sdt>
            <w:sdtPr>
              <w:rPr>
                <w:rFonts w:ascii="Calibri" w:hAnsi="Calibri" w:cs="Calibri"/>
              </w:rPr>
              <w:id w:val="-494037895"/>
              <w:placeholder>
                <w:docPart w:val="F4AA2C49A43849A8921AEFDFFB159C7E"/>
              </w:placeholder>
              <w:temporary/>
              <w:showingPlcHdr/>
              <w15:appearance w15:val="hidden"/>
            </w:sdtPr>
            <w:sdtEndPr/>
            <w:sdtContent>
              <w:p w14:paraId="12908314" w14:textId="77777777" w:rsidR="003D1B71" w:rsidRPr="0056708E" w:rsidRDefault="003D1B71" w:rsidP="00AC6C7E">
                <w:pPr>
                  <w:rPr>
                    <w:rFonts w:ascii="Calibri" w:hAnsi="Calibri" w:cs="Calibri"/>
                    <w:sz w:val="24"/>
                    <w:szCs w:val="24"/>
                  </w:rPr>
                </w:pPr>
                <w:r w:rsidRPr="00740017">
                  <w:rPr>
                    <w:rFonts w:ascii="Calibri" w:hAnsi="Calibri" w:cs="Calibri"/>
                  </w:rPr>
                  <w:t>[Available upon request.]</w:t>
                </w:r>
              </w:p>
            </w:sdtContent>
          </w:sdt>
        </w:tc>
      </w:tr>
      <w:tr w:rsidR="003D1B71" w14:paraId="4FDF2CAF" w14:textId="77777777" w:rsidTr="003D1B71">
        <w:trPr>
          <w:trHeight w:val="1164"/>
        </w:trPr>
        <w:tc>
          <w:tcPr>
            <w:tcW w:w="720" w:type="dxa"/>
          </w:tcPr>
          <w:p w14:paraId="491745EC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588EF43B" w14:textId="77777777" w:rsidR="003D1B71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  <w:p w14:paraId="1CE253BD" w14:textId="63C6B15C" w:rsidR="00F311F8" w:rsidRPr="00F311F8" w:rsidRDefault="00F311F8" w:rsidP="00F311F8">
            <w:pPr>
              <w:jc w:val="right"/>
            </w:pPr>
          </w:p>
        </w:tc>
        <w:tc>
          <w:tcPr>
            <w:tcW w:w="423" w:type="dxa"/>
            <w:vMerge/>
          </w:tcPr>
          <w:p w14:paraId="31B34DCE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46BCB100" w14:textId="77777777" w:rsidR="003D1B71" w:rsidRPr="00590471" w:rsidRDefault="003D1B71" w:rsidP="00222466"/>
        </w:tc>
      </w:tr>
      <w:tr w:rsidR="003D1B71" w14:paraId="7D81660B" w14:textId="77777777" w:rsidTr="003D1B71">
        <w:trPr>
          <w:trHeight w:val="543"/>
        </w:trPr>
        <w:tc>
          <w:tcPr>
            <w:tcW w:w="720" w:type="dxa"/>
          </w:tcPr>
          <w:p w14:paraId="3FC20DB1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12940A28" w14:textId="77777777" w:rsidR="003D1B71" w:rsidRPr="00376291" w:rsidRDefault="003D1B71" w:rsidP="006D79A8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4C88F8C" wp14:editId="3D37BF28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77A78970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2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5456659D" w14:textId="46EEB259" w:rsidR="003D1B71" w:rsidRPr="00380FD1" w:rsidRDefault="00F311F8" w:rsidP="00380FD1">
            <w:pPr>
              <w:pStyle w:val="Information"/>
            </w:pPr>
            <w:proofErr w:type="spellStart"/>
            <w:r>
              <w:t>Kaura</w:t>
            </w:r>
            <w:proofErr w:type="spellEnd"/>
            <w:r>
              <w:t xml:space="preserve"> District</w:t>
            </w:r>
          </w:p>
          <w:p w14:paraId="11852403" w14:textId="50FBA8C1" w:rsidR="003D1B71" w:rsidRPr="00380FD1" w:rsidRDefault="00F311F8" w:rsidP="00380FD1">
            <w:pPr>
              <w:pStyle w:val="Information"/>
            </w:pPr>
            <w:r>
              <w:t>Abuja, Nigeria</w:t>
            </w:r>
          </w:p>
        </w:tc>
        <w:tc>
          <w:tcPr>
            <w:tcW w:w="423" w:type="dxa"/>
            <w:vMerge/>
          </w:tcPr>
          <w:p w14:paraId="3BC330C0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4A320F4A" w14:textId="77777777" w:rsidR="003D1B71" w:rsidRDefault="003D1B71" w:rsidP="005801E5">
            <w:pPr>
              <w:pStyle w:val="Heading1"/>
            </w:pPr>
          </w:p>
        </w:tc>
      </w:tr>
      <w:tr w:rsidR="003D1B71" w14:paraId="1BCD8D94" w14:textId="77777777" w:rsidTr="003D1B71">
        <w:trPr>
          <w:trHeight w:val="183"/>
        </w:trPr>
        <w:tc>
          <w:tcPr>
            <w:tcW w:w="720" w:type="dxa"/>
          </w:tcPr>
          <w:p w14:paraId="68349DDE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459940D0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23584C5F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0D76A611" w14:textId="77777777" w:rsidR="003D1B71" w:rsidRDefault="003D1B71" w:rsidP="005801E5">
            <w:pPr>
              <w:pStyle w:val="Heading1"/>
            </w:pPr>
          </w:p>
        </w:tc>
      </w:tr>
      <w:tr w:rsidR="003D1B71" w14:paraId="04F2374B" w14:textId="77777777" w:rsidTr="003D1B71">
        <w:trPr>
          <w:trHeight w:val="624"/>
        </w:trPr>
        <w:tc>
          <w:tcPr>
            <w:tcW w:w="720" w:type="dxa"/>
          </w:tcPr>
          <w:p w14:paraId="37BD3178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01FA61A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EAD3E72" wp14:editId="774157E1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4219FC4E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AEWWDQAAJY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4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093427AA" w14:textId="579D9E7E" w:rsidR="003D1B71" w:rsidRPr="00380FD1" w:rsidRDefault="00F311F8" w:rsidP="00380FD1">
            <w:pPr>
              <w:pStyle w:val="Information"/>
            </w:pPr>
            <w:r>
              <w:t>0908012791</w:t>
            </w:r>
          </w:p>
        </w:tc>
        <w:tc>
          <w:tcPr>
            <w:tcW w:w="423" w:type="dxa"/>
            <w:vMerge/>
          </w:tcPr>
          <w:p w14:paraId="30E24DBF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74CD5992" w14:textId="77777777" w:rsidR="003D1B71" w:rsidRDefault="003D1B71" w:rsidP="005801E5">
            <w:pPr>
              <w:pStyle w:val="Heading1"/>
            </w:pPr>
          </w:p>
        </w:tc>
      </w:tr>
      <w:tr w:rsidR="003D1B71" w14:paraId="69CA3476" w14:textId="77777777" w:rsidTr="003D1B71">
        <w:trPr>
          <w:trHeight w:val="183"/>
        </w:trPr>
        <w:tc>
          <w:tcPr>
            <w:tcW w:w="720" w:type="dxa"/>
          </w:tcPr>
          <w:p w14:paraId="5B3FF875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402B93E5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62D5878A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34BDA0AF" w14:textId="77777777" w:rsidR="003D1B71" w:rsidRDefault="003D1B71" w:rsidP="005801E5">
            <w:pPr>
              <w:pStyle w:val="Heading1"/>
            </w:pPr>
          </w:p>
        </w:tc>
      </w:tr>
      <w:tr w:rsidR="003D1B71" w14:paraId="338CAFC3" w14:textId="77777777" w:rsidTr="003D1B71">
        <w:trPr>
          <w:trHeight w:val="633"/>
        </w:trPr>
        <w:tc>
          <w:tcPr>
            <w:tcW w:w="720" w:type="dxa"/>
          </w:tcPr>
          <w:p w14:paraId="0D4B795F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37BF792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0D542FC" wp14:editId="307774EC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3E87A9F0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GG78jIAAOz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6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5D56F82" w14:textId="12160CA1" w:rsidR="003D1B71" w:rsidRPr="00380FD1" w:rsidRDefault="00F311F8" w:rsidP="00380FD1">
            <w:pPr>
              <w:pStyle w:val="Information"/>
            </w:pPr>
            <w:r>
              <w:t>deolaajibade@gmail.com</w:t>
            </w:r>
          </w:p>
        </w:tc>
        <w:tc>
          <w:tcPr>
            <w:tcW w:w="423" w:type="dxa"/>
            <w:vMerge/>
          </w:tcPr>
          <w:p w14:paraId="4823B567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CF30ED5" w14:textId="77777777" w:rsidR="003D1B71" w:rsidRDefault="003D1B71" w:rsidP="005801E5">
            <w:pPr>
              <w:pStyle w:val="Heading1"/>
            </w:pPr>
          </w:p>
        </w:tc>
      </w:tr>
      <w:tr w:rsidR="003D1B71" w14:paraId="3820721D" w14:textId="77777777" w:rsidTr="00F311F8">
        <w:trPr>
          <w:trHeight w:val="252"/>
        </w:trPr>
        <w:tc>
          <w:tcPr>
            <w:tcW w:w="720" w:type="dxa"/>
          </w:tcPr>
          <w:p w14:paraId="373F9007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1C851B43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39738E17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211EDD67" w14:textId="77777777" w:rsidR="003D1B71" w:rsidRDefault="003D1B71" w:rsidP="005801E5">
            <w:pPr>
              <w:pStyle w:val="Heading1"/>
            </w:pPr>
          </w:p>
        </w:tc>
      </w:tr>
      <w:tr w:rsidR="003D1B71" w14:paraId="7060AE2B" w14:textId="77777777" w:rsidTr="003D1B71">
        <w:trPr>
          <w:trHeight w:val="633"/>
        </w:trPr>
        <w:tc>
          <w:tcPr>
            <w:tcW w:w="720" w:type="dxa"/>
          </w:tcPr>
          <w:p w14:paraId="4FC69721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10A0A99A" w14:textId="01958D4D" w:rsidR="003D1B71" w:rsidRPr="00376291" w:rsidRDefault="00F311F8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 w:rsidRPr="00F311F8">
              <w:rPr>
                <w:noProof/>
              </w:rPr>
              <w:drawing>
                <wp:inline distT="0" distB="0" distL="0" distR="0" wp14:anchorId="3570512E" wp14:editId="1E3565F8">
                  <wp:extent cx="400050" cy="4000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2" w:type="dxa"/>
            <w:vAlign w:val="center"/>
          </w:tcPr>
          <w:p w14:paraId="0DB0D666" w14:textId="6B5ABE54" w:rsidR="003D1B71" w:rsidRDefault="00915AE6" w:rsidP="00380FD1">
            <w:pPr>
              <w:pStyle w:val="Information"/>
            </w:pPr>
            <w:hyperlink r:id="rId18" w:history="1">
              <w:r w:rsidR="00D54477" w:rsidRPr="00B355E6">
                <w:rPr>
                  <w:rStyle w:val="Hyperlink"/>
                </w:rPr>
                <w:t>https://www.linkedin.com/in/adeola-ajibade-692236a5</w:t>
              </w:r>
            </w:hyperlink>
          </w:p>
          <w:p w14:paraId="7E973FE6" w14:textId="5933D89A" w:rsidR="00D54477" w:rsidRPr="00380FD1" w:rsidRDefault="00D54477" w:rsidP="00380FD1">
            <w:pPr>
              <w:pStyle w:val="Information"/>
            </w:pPr>
          </w:p>
        </w:tc>
        <w:tc>
          <w:tcPr>
            <w:tcW w:w="423" w:type="dxa"/>
            <w:vMerge/>
          </w:tcPr>
          <w:p w14:paraId="0B7B5B49" w14:textId="77777777" w:rsidR="003D1B71" w:rsidRDefault="003D1B71" w:rsidP="00A14C79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669B565" w14:textId="77777777" w:rsidR="003D1B71" w:rsidRDefault="003D1B71" w:rsidP="005801E5">
            <w:pPr>
              <w:pStyle w:val="Heading1"/>
            </w:pPr>
          </w:p>
        </w:tc>
      </w:tr>
      <w:tr w:rsidR="003D1B71" w14:paraId="55F4084B" w14:textId="77777777" w:rsidTr="003D1B71">
        <w:trPr>
          <w:trHeight w:val="2448"/>
        </w:trPr>
        <w:tc>
          <w:tcPr>
            <w:tcW w:w="720" w:type="dxa"/>
          </w:tcPr>
          <w:p w14:paraId="48069697" w14:textId="77777777"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46AF0961" w14:textId="77777777" w:rsidR="003D1B71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  <w:p w14:paraId="3FCBF925" w14:textId="350973DF" w:rsidR="00F311F8" w:rsidRPr="0056708E" w:rsidRDefault="00F311F8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</w:tcPr>
          <w:p w14:paraId="0F21D590" w14:textId="77777777" w:rsidR="003D1B71" w:rsidRDefault="003D1B71" w:rsidP="00222466"/>
        </w:tc>
        <w:tc>
          <w:tcPr>
            <w:tcW w:w="6607" w:type="dxa"/>
            <w:vMerge/>
          </w:tcPr>
          <w:p w14:paraId="200AB5FA" w14:textId="77777777" w:rsidR="003D1B71" w:rsidRDefault="003D1B71" w:rsidP="00222466"/>
        </w:tc>
      </w:tr>
    </w:tbl>
    <w:p w14:paraId="0DEF023C" w14:textId="77777777" w:rsidR="007F5B63" w:rsidRPr="00CE1E3D" w:rsidRDefault="007F5B63" w:rsidP="002129DA">
      <w:pPr>
        <w:pStyle w:val="BodyText"/>
      </w:pPr>
    </w:p>
    <w:sectPr w:rsidR="007F5B63" w:rsidRPr="00CE1E3D" w:rsidSect="002129DA">
      <w:headerReference w:type="default" r:id="rId19"/>
      <w:type w:val="continuous"/>
      <w:pgSz w:w="12240" w:h="15840" w:code="1"/>
      <w:pgMar w:top="2304" w:right="1138" w:bottom="1138" w:left="1138" w:header="432" w:footer="57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E2BEEC" w14:textId="77777777" w:rsidR="00915AE6" w:rsidRDefault="00915AE6" w:rsidP="00590471">
      <w:r>
        <w:separator/>
      </w:r>
    </w:p>
  </w:endnote>
  <w:endnote w:type="continuationSeparator" w:id="0">
    <w:p w14:paraId="072DBD83" w14:textId="77777777" w:rsidR="00915AE6" w:rsidRDefault="00915AE6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elvetic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3E3132" w14:textId="77777777" w:rsidR="00915AE6" w:rsidRDefault="00915AE6" w:rsidP="00590471">
      <w:r>
        <w:separator/>
      </w:r>
    </w:p>
  </w:footnote>
  <w:footnote w:type="continuationSeparator" w:id="0">
    <w:p w14:paraId="0367B0BA" w14:textId="77777777" w:rsidR="00915AE6" w:rsidRDefault="00915AE6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72EE37" w14:textId="5E72BA58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F4BBFDA" wp14:editId="180C08A2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0F7A375C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6F2B57"/>
    <w:multiLevelType w:val="hybridMultilevel"/>
    <w:tmpl w:val="CE9CC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17C27A3"/>
    <w:multiLevelType w:val="hybridMultilevel"/>
    <w:tmpl w:val="C2BAF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displayBackgroundShap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4136"/>
    <w:rsid w:val="00060042"/>
    <w:rsid w:val="00073A5C"/>
    <w:rsid w:val="000807BC"/>
    <w:rsid w:val="0008685D"/>
    <w:rsid w:val="00090860"/>
    <w:rsid w:val="00112FD7"/>
    <w:rsid w:val="00150ABD"/>
    <w:rsid w:val="001946FC"/>
    <w:rsid w:val="002129DA"/>
    <w:rsid w:val="00222466"/>
    <w:rsid w:val="0024753C"/>
    <w:rsid w:val="00276026"/>
    <w:rsid w:val="00290A35"/>
    <w:rsid w:val="002B4549"/>
    <w:rsid w:val="00310F17"/>
    <w:rsid w:val="00322A46"/>
    <w:rsid w:val="003326CB"/>
    <w:rsid w:val="00350289"/>
    <w:rsid w:val="00353B60"/>
    <w:rsid w:val="00376291"/>
    <w:rsid w:val="00380FD1"/>
    <w:rsid w:val="00383D02"/>
    <w:rsid w:val="00385DE7"/>
    <w:rsid w:val="003C7FB6"/>
    <w:rsid w:val="003D1B71"/>
    <w:rsid w:val="004E158A"/>
    <w:rsid w:val="00565C77"/>
    <w:rsid w:val="0056708E"/>
    <w:rsid w:val="005801E5"/>
    <w:rsid w:val="00590471"/>
    <w:rsid w:val="00591F19"/>
    <w:rsid w:val="005D01FA"/>
    <w:rsid w:val="00653E17"/>
    <w:rsid w:val="006A08E8"/>
    <w:rsid w:val="006D79A8"/>
    <w:rsid w:val="0072353B"/>
    <w:rsid w:val="007575B6"/>
    <w:rsid w:val="007B3C81"/>
    <w:rsid w:val="007D67CA"/>
    <w:rsid w:val="007E668F"/>
    <w:rsid w:val="007F5B63"/>
    <w:rsid w:val="00803A0A"/>
    <w:rsid w:val="00846CB9"/>
    <w:rsid w:val="008566AA"/>
    <w:rsid w:val="008A1E6E"/>
    <w:rsid w:val="008C024F"/>
    <w:rsid w:val="008C2CFC"/>
    <w:rsid w:val="00912DC8"/>
    <w:rsid w:val="00915AE6"/>
    <w:rsid w:val="009475DC"/>
    <w:rsid w:val="00967B93"/>
    <w:rsid w:val="009D090F"/>
    <w:rsid w:val="00A31464"/>
    <w:rsid w:val="00A31B16"/>
    <w:rsid w:val="00A33613"/>
    <w:rsid w:val="00A44136"/>
    <w:rsid w:val="00A47A8D"/>
    <w:rsid w:val="00AC6C7E"/>
    <w:rsid w:val="00B4158A"/>
    <w:rsid w:val="00B6466C"/>
    <w:rsid w:val="00BB1B5D"/>
    <w:rsid w:val="00BC22C7"/>
    <w:rsid w:val="00BD195A"/>
    <w:rsid w:val="00C07240"/>
    <w:rsid w:val="00C14078"/>
    <w:rsid w:val="00CC70E5"/>
    <w:rsid w:val="00CE1E3D"/>
    <w:rsid w:val="00D053FA"/>
    <w:rsid w:val="00D54477"/>
    <w:rsid w:val="00D77EFF"/>
    <w:rsid w:val="00DC3F0A"/>
    <w:rsid w:val="00DE5062"/>
    <w:rsid w:val="00E26AED"/>
    <w:rsid w:val="00E73AB8"/>
    <w:rsid w:val="00E90A60"/>
    <w:rsid w:val="00ED47F7"/>
    <w:rsid w:val="00EE7E09"/>
    <w:rsid w:val="00F0223C"/>
    <w:rsid w:val="00F311F8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EBC060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D544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94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https://www.linkedin.com/in/adeola-ajibade-692236a5" TargetMode="Externa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jis_000\AppData\Roaming\Microsoft\Templates\Blue%20spher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1850F49268542819C384B3F313D9A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DDA59-3FF5-420E-9D27-029FFC4F4A4D}"/>
      </w:docPartPr>
      <w:docPartBody>
        <w:p w:rsidR="00D001BC" w:rsidRDefault="00AE27A8">
          <w:pPr>
            <w:pStyle w:val="B1850F49268542819C384B3F313D9A58"/>
          </w:pPr>
          <w:r w:rsidRPr="00AC6C7E">
            <w:t>Experience</w:t>
          </w:r>
        </w:p>
      </w:docPartBody>
    </w:docPart>
    <w:docPart>
      <w:docPartPr>
        <w:name w:val="06F2327297F248279A987F27BEEB17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3FEEE4-8755-49AB-9E2C-B4447400DFA8}"/>
      </w:docPartPr>
      <w:docPartBody>
        <w:p w:rsidR="00D001BC" w:rsidRDefault="00AE27A8">
          <w:pPr>
            <w:pStyle w:val="06F2327297F248279A987F27BEEB1702"/>
          </w:pPr>
          <w:r w:rsidRPr="00AC6C7E">
            <w:t>Education</w:t>
          </w:r>
        </w:p>
      </w:docPartBody>
    </w:docPart>
    <w:docPart>
      <w:docPartPr>
        <w:name w:val="E0945F3ABFA4401085CAB3FE811784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2B1C32-1626-4EF2-A5AD-C3C07A331F5A}"/>
      </w:docPartPr>
      <w:docPartBody>
        <w:p w:rsidR="00D001BC" w:rsidRDefault="00AE27A8">
          <w:pPr>
            <w:pStyle w:val="E0945F3ABFA4401085CAB3FE8117841F"/>
          </w:pPr>
          <w:r w:rsidRPr="00AC6C7E">
            <w:t>Communication</w:t>
          </w:r>
        </w:p>
      </w:docPartBody>
    </w:docPart>
    <w:docPart>
      <w:docPartPr>
        <w:name w:val="94F471BF99ED480AAAF2DA635A2076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34559-981C-4F3A-99FA-C7887FBA140B}"/>
      </w:docPartPr>
      <w:docPartBody>
        <w:p w:rsidR="00D001BC" w:rsidRDefault="00AE27A8">
          <w:pPr>
            <w:pStyle w:val="94F471BF99ED480AAAF2DA635A20765C"/>
          </w:pPr>
          <w:r w:rsidRPr="00AC6C7E">
            <w:t>References</w:t>
          </w:r>
        </w:p>
      </w:docPartBody>
    </w:docPart>
    <w:docPart>
      <w:docPartPr>
        <w:name w:val="F4AA2C49A43849A8921AEFDFFB159C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C3EA09-B6F0-4AC8-9BD6-389E03CAC590}"/>
      </w:docPartPr>
      <w:docPartBody>
        <w:p w:rsidR="00D001BC" w:rsidRDefault="00AE27A8">
          <w:pPr>
            <w:pStyle w:val="F4AA2C49A43849A8921AEFDFFB159C7E"/>
          </w:pPr>
          <w:r w:rsidRPr="00740017">
            <w:rPr>
              <w:rFonts w:ascii="Calibri" w:hAnsi="Calibri" w:cs="Calibri"/>
            </w:rPr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elvetic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084"/>
    <w:rsid w:val="006A516F"/>
    <w:rsid w:val="00871084"/>
    <w:rsid w:val="00AE27A8"/>
    <w:rsid w:val="00CB2C7F"/>
    <w:rsid w:val="00D00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3D0D72948D540FAA855CDCC71354459">
    <w:name w:val="13D0D72948D540FAA855CDCC71354459"/>
  </w:style>
  <w:style w:type="paragraph" w:customStyle="1" w:styleId="D5E8AE388DC848BF88858CCDC95F098F">
    <w:name w:val="D5E8AE388DC848BF88858CCDC95F098F"/>
  </w:style>
  <w:style w:type="paragraph" w:customStyle="1" w:styleId="B1850F49268542819C384B3F313D9A58">
    <w:name w:val="B1850F49268542819C384B3F313D9A58"/>
  </w:style>
  <w:style w:type="paragraph" w:customStyle="1" w:styleId="0654E2DB1C5044428EBDC5BE22EB9C7F">
    <w:name w:val="0654E2DB1C5044428EBDC5BE22EB9C7F"/>
  </w:style>
  <w:style w:type="paragraph" w:customStyle="1" w:styleId="BD2D951A577342D19FAE2C5F2740613F">
    <w:name w:val="BD2D951A577342D19FAE2C5F2740613F"/>
  </w:style>
  <w:style w:type="paragraph" w:customStyle="1" w:styleId="0C4CB6E216EF4E819AE043B2A9393CE7">
    <w:name w:val="0C4CB6E216EF4E819AE043B2A9393CE7"/>
  </w:style>
  <w:style w:type="paragraph" w:customStyle="1" w:styleId="0D7EFA8A4D2747F4B3FBE112E5EFBCDE">
    <w:name w:val="0D7EFA8A4D2747F4B3FBE112E5EFBCDE"/>
  </w:style>
  <w:style w:type="paragraph" w:customStyle="1" w:styleId="ED3AF01EB9F24D7494F0CB13548E4C8B">
    <w:name w:val="ED3AF01EB9F24D7494F0CB13548E4C8B"/>
  </w:style>
  <w:style w:type="paragraph" w:customStyle="1" w:styleId="70E61A8033C94067988096193A217260">
    <w:name w:val="70E61A8033C94067988096193A217260"/>
  </w:style>
  <w:style w:type="paragraph" w:customStyle="1" w:styleId="B5EE8A57351946E598F0D1D7BE9CDC46">
    <w:name w:val="B5EE8A57351946E598F0D1D7BE9CDC46"/>
  </w:style>
  <w:style w:type="paragraph" w:customStyle="1" w:styleId="68035D839BEB44C0A86398487ADD2422">
    <w:name w:val="68035D839BEB44C0A86398487ADD2422"/>
  </w:style>
  <w:style w:type="paragraph" w:customStyle="1" w:styleId="7C53CFFB15BE4BC28977E8F5D71CA8A1">
    <w:name w:val="7C53CFFB15BE4BC28977E8F5D71CA8A1"/>
  </w:style>
  <w:style w:type="paragraph" w:customStyle="1" w:styleId="07174A0B3AAB4687817561E0C2EC0415">
    <w:name w:val="07174A0B3AAB4687817561E0C2EC0415"/>
  </w:style>
  <w:style w:type="paragraph" w:customStyle="1" w:styleId="7E092AC0F8AE4488B27E1483115E2CF4">
    <w:name w:val="7E092AC0F8AE4488B27E1483115E2CF4"/>
  </w:style>
  <w:style w:type="paragraph" w:customStyle="1" w:styleId="40F839E66E174B40BC1B7CF229D898BB">
    <w:name w:val="40F839E66E174B40BC1B7CF229D898BB"/>
  </w:style>
  <w:style w:type="paragraph" w:customStyle="1" w:styleId="E2249AADCA4045768A86E6E414753C94">
    <w:name w:val="E2249AADCA4045768A86E6E414753C94"/>
  </w:style>
  <w:style w:type="paragraph" w:customStyle="1" w:styleId="27047279F5E04059B3703C8A59314D44">
    <w:name w:val="27047279F5E04059B3703C8A59314D44"/>
  </w:style>
  <w:style w:type="paragraph" w:customStyle="1" w:styleId="570C84653DEE4BFE8278139A4C59AF7F">
    <w:name w:val="570C84653DEE4BFE8278139A4C59AF7F"/>
  </w:style>
  <w:style w:type="paragraph" w:customStyle="1" w:styleId="4446D77325CE40558239B7B945E6F96F">
    <w:name w:val="4446D77325CE40558239B7B945E6F96F"/>
  </w:style>
  <w:style w:type="paragraph" w:customStyle="1" w:styleId="06F2327297F248279A987F27BEEB1702">
    <w:name w:val="06F2327297F248279A987F27BEEB1702"/>
  </w:style>
  <w:style w:type="paragraph" w:customStyle="1" w:styleId="AB7718BF3726466B88CFAD2689D27CD1">
    <w:name w:val="AB7718BF3726466B88CFAD2689D27CD1"/>
  </w:style>
  <w:style w:type="paragraph" w:customStyle="1" w:styleId="F2E12694F1A14378AB34F0EC4EFD3666">
    <w:name w:val="F2E12694F1A14378AB34F0EC4EFD3666"/>
  </w:style>
  <w:style w:type="paragraph" w:customStyle="1" w:styleId="47730CBD944B44D5925992464B881FD4">
    <w:name w:val="47730CBD944B44D5925992464B881FD4"/>
  </w:style>
  <w:style w:type="paragraph" w:customStyle="1" w:styleId="E0945F3ABFA4401085CAB3FE8117841F">
    <w:name w:val="E0945F3ABFA4401085CAB3FE8117841F"/>
  </w:style>
  <w:style w:type="paragraph" w:customStyle="1" w:styleId="0C4940C048DC49BA9EAFBF65CA9E9FF2">
    <w:name w:val="0C4940C048DC49BA9EAFBF65CA9E9FF2"/>
  </w:style>
  <w:style w:type="paragraph" w:customStyle="1" w:styleId="390B14986D344613807EF4118E575CAB">
    <w:name w:val="390B14986D344613807EF4118E575CAB"/>
  </w:style>
  <w:style w:type="paragraph" w:customStyle="1" w:styleId="3E2BBFA2539B44E5AD35FC036CF4AF0A">
    <w:name w:val="3E2BBFA2539B44E5AD35FC036CF4AF0A"/>
  </w:style>
  <w:style w:type="paragraph" w:customStyle="1" w:styleId="94F471BF99ED480AAAF2DA635A20765C">
    <w:name w:val="94F471BF99ED480AAAF2DA635A20765C"/>
  </w:style>
  <w:style w:type="paragraph" w:customStyle="1" w:styleId="F4AA2C49A43849A8921AEFDFFB159C7E">
    <w:name w:val="F4AA2C49A43849A8921AEFDFFB159C7E"/>
  </w:style>
  <w:style w:type="paragraph" w:customStyle="1" w:styleId="E7B0A53557984E7CBD4DBF3AD15BC93B">
    <w:name w:val="E7B0A53557984E7CBD4DBF3AD15BC93B"/>
  </w:style>
  <w:style w:type="paragraph" w:customStyle="1" w:styleId="F95712ABBB5F4FF7A6D9689FB6D3A51A">
    <w:name w:val="F95712ABBB5F4FF7A6D9689FB6D3A51A"/>
  </w:style>
  <w:style w:type="paragraph" w:customStyle="1" w:styleId="00A2D9237541446BB868D1B9450DEA68">
    <w:name w:val="00A2D9237541446BB868D1B9450DEA68"/>
  </w:style>
  <w:style w:type="paragraph" w:customStyle="1" w:styleId="2A280E4CA89342E2B832D88B6CDA1D33">
    <w:name w:val="2A280E4CA89342E2B832D88B6CDA1D33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8419D6E5631465C87B8B927351533C8">
    <w:name w:val="A8419D6E5631465C87B8B927351533C8"/>
  </w:style>
  <w:style w:type="paragraph" w:customStyle="1" w:styleId="89FA92870F6F45DE920549B05405A5D1">
    <w:name w:val="89FA92870F6F45DE920549B05405A5D1"/>
    <w:rsid w:val="008710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</Template>
  <TotalTime>0</TotalTime>
  <Pages>2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2022-07-06T10:53:00Z</dcterms:created>
  <dcterms:modified xsi:type="dcterms:W3CDTF">2022-07-06T10:53:00Z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